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00"/>
        <w:gridCol w:w="6659"/>
      </w:tblGrid>
      <w:tr w:rsidR="00410939" w14:paraId="4C6E7A51" w14:textId="77777777" w:rsidTr="00410939">
        <w:trPr>
          <w:trHeight w:val="20"/>
        </w:trPr>
        <w:tc>
          <w:tcPr>
            <w:tcW w:w="3600" w:type="dxa"/>
            <w:tcBorders>
              <w:bottom w:val="single" w:sz="18" w:space="0" w:color="864A04" w:themeColor="accent1" w:themeShade="80"/>
            </w:tcBorders>
          </w:tcPr>
          <w:p w14:paraId="72D7B1A0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659" w:type="dxa"/>
            <w:vMerge w:val="restart"/>
            <w:tcMar>
              <w:left w:w="187" w:type="dxa"/>
              <w:right w:w="115" w:type="dxa"/>
            </w:tcMar>
          </w:tcPr>
          <w:p w14:paraId="57C62E61" w14:textId="77777777" w:rsidR="00410939" w:rsidRPr="00A64095" w:rsidRDefault="00556812" w:rsidP="00A64095">
            <w:pPr>
              <w:pStyle w:val="Heading3"/>
            </w:pPr>
            <w:sdt>
              <w:sdtPr>
                <w:id w:val="921678087"/>
                <w:placeholder>
                  <w:docPart w:val="003A906486AA48D89AC63C26411E69A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A64095">
                  <w:t>Experience</w:t>
                </w:r>
              </w:sdtContent>
            </w:sdt>
          </w:p>
          <w:p w14:paraId="68EE1554" w14:textId="2AD4C48D" w:rsidR="00410939" w:rsidRPr="0067373A" w:rsidRDefault="00EC57AF" w:rsidP="006272F5">
            <w:pPr>
              <w:pStyle w:val="Heading4"/>
              <w:rPr>
                <w:sz w:val="24"/>
              </w:rPr>
            </w:pPr>
            <w:r w:rsidRPr="0067373A">
              <w:rPr>
                <w:sz w:val="24"/>
              </w:rPr>
              <w:t>LEAD ELECTRICIAN, ELITE ELECTRIC CO., SUMMERVILLE, SC</w:t>
            </w:r>
          </w:p>
          <w:p w14:paraId="10B52C68" w14:textId="648C9BA5" w:rsidR="00410939" w:rsidRPr="0067373A" w:rsidRDefault="00EC57AF" w:rsidP="006272F5">
            <w:pPr>
              <w:pStyle w:val="Heading5"/>
              <w:rPr>
                <w:sz w:val="24"/>
              </w:rPr>
            </w:pPr>
            <w:r w:rsidRPr="0067373A">
              <w:rPr>
                <w:sz w:val="24"/>
              </w:rPr>
              <w:t>JAN 2017-MAR 2020</w:t>
            </w:r>
          </w:p>
          <w:p w14:paraId="1175530C" w14:textId="2BF04389" w:rsidR="00410939" w:rsidRDefault="006A0A9F" w:rsidP="006272F5">
            <w:r>
              <w:t>Purchased</w:t>
            </w:r>
            <w:r w:rsidR="00EC57AF">
              <w:t xml:space="preserve"> materials for jobs, </w:t>
            </w:r>
            <w:r>
              <w:t>supervised</w:t>
            </w:r>
            <w:r w:rsidR="00EC57AF">
              <w:t xml:space="preserve"> training of new hires, assigned tasks for workers, kept track of total man hours</w:t>
            </w:r>
            <w:r w:rsidR="00EC57AF">
              <w:t xml:space="preserve"> up to 8 workers per</w:t>
            </w:r>
            <w:r w:rsidR="00EC57AF">
              <w:t xml:space="preserve"> job, made sure all work passed inspections. 100% passed inspections rate for term of employment</w:t>
            </w:r>
            <w:r w:rsidR="00410939">
              <w:t xml:space="preserve"> </w:t>
            </w:r>
          </w:p>
          <w:p w14:paraId="5CFFAEDA" w14:textId="38CCD067" w:rsidR="00410939" w:rsidRPr="0067373A" w:rsidRDefault="00EC57AF" w:rsidP="006272F5">
            <w:pPr>
              <w:pStyle w:val="Heading4"/>
              <w:rPr>
                <w:sz w:val="24"/>
              </w:rPr>
            </w:pPr>
            <w:r w:rsidRPr="0067373A">
              <w:rPr>
                <w:sz w:val="24"/>
              </w:rPr>
              <w:t>PAWN SHOP MANAGER, MONEY MAN PAWN, SUMMERVILLE, SC</w:t>
            </w:r>
            <w:r w:rsidR="00410939" w:rsidRPr="0067373A">
              <w:rPr>
                <w:sz w:val="24"/>
              </w:rPr>
              <w:t xml:space="preserve"> </w:t>
            </w:r>
          </w:p>
          <w:p w14:paraId="57E3C393" w14:textId="746350E2" w:rsidR="00410939" w:rsidRPr="0067373A" w:rsidRDefault="00EC57AF" w:rsidP="00102847">
            <w:pPr>
              <w:pStyle w:val="Heading5"/>
              <w:rPr>
                <w:sz w:val="24"/>
              </w:rPr>
            </w:pPr>
            <w:r w:rsidRPr="0067373A">
              <w:rPr>
                <w:sz w:val="24"/>
              </w:rPr>
              <w:t>APRIL 2012- NOV 2016</w:t>
            </w:r>
          </w:p>
          <w:p w14:paraId="57D2CB32" w14:textId="16D042D4" w:rsidR="00410939" w:rsidRDefault="00EC57AF" w:rsidP="00102847">
            <w:r>
              <w:t xml:space="preserve">Oversaw training for new hires, </w:t>
            </w:r>
            <w:r w:rsidR="0067373A">
              <w:t>managed</w:t>
            </w:r>
            <w:r>
              <w:t xml:space="preserve"> </w:t>
            </w:r>
            <w:r w:rsidR="0067373A">
              <w:t xml:space="preserve">annual </w:t>
            </w:r>
            <w:r>
              <w:t>payroll budget</w:t>
            </w:r>
            <w:r w:rsidR="0067373A">
              <w:t xml:space="preserve"> of over $500,000 for 11 employees</w:t>
            </w:r>
            <w:r>
              <w:t>, researching items and qualifying loans on said items.</w:t>
            </w:r>
            <w:r w:rsidR="00410939" w:rsidRPr="00102847">
              <w:t xml:space="preserve"> </w:t>
            </w:r>
          </w:p>
          <w:p w14:paraId="0934EBB1" w14:textId="750C63B0" w:rsidR="006A0A9F" w:rsidRPr="0067373A" w:rsidRDefault="006A0A9F" w:rsidP="006A0A9F">
            <w:pPr>
              <w:pStyle w:val="Heading4"/>
              <w:rPr>
                <w:sz w:val="24"/>
              </w:rPr>
            </w:pPr>
            <w:r w:rsidRPr="0067373A">
              <w:rPr>
                <w:sz w:val="24"/>
              </w:rPr>
              <w:t>STORE MANAGER, DOLLAR GENERAL, CROSS, SC</w:t>
            </w:r>
          </w:p>
          <w:p w14:paraId="77595B08" w14:textId="4A05FB32" w:rsidR="006A0A9F" w:rsidRPr="0067373A" w:rsidRDefault="006A0A9F" w:rsidP="006A0A9F">
            <w:pPr>
              <w:pStyle w:val="Heading5"/>
              <w:rPr>
                <w:sz w:val="24"/>
              </w:rPr>
            </w:pPr>
            <w:r w:rsidRPr="0067373A">
              <w:rPr>
                <w:sz w:val="24"/>
              </w:rPr>
              <w:t>MAY 2009- APRIL 2012</w:t>
            </w:r>
          </w:p>
          <w:p w14:paraId="62828188" w14:textId="25967A50" w:rsidR="006A0A9F" w:rsidRDefault="006A0A9F" w:rsidP="006A0A9F">
            <w:r>
              <w:t>Managed annual</w:t>
            </w:r>
            <w:r>
              <w:t xml:space="preserve"> payroll budget</w:t>
            </w:r>
            <w:r>
              <w:t xml:space="preserve"> </w:t>
            </w:r>
            <w:r w:rsidR="0067373A">
              <w:t>of $300,000 for up to 10 employees</w:t>
            </w:r>
            <w:r>
              <w:t>,</w:t>
            </w:r>
            <w:r w:rsidR="0067373A">
              <w:t xml:space="preserve"> purchasing</w:t>
            </w:r>
            <w:r>
              <w:t xml:space="preserve"> merchandise to keep store stocked, training new hir</w:t>
            </w:r>
            <w:r>
              <w:t>es</w:t>
            </w:r>
          </w:p>
          <w:p w14:paraId="69FDBD1D" w14:textId="3428AA9F" w:rsidR="006A0A9F" w:rsidRPr="0067373A" w:rsidRDefault="006A0A9F" w:rsidP="006A0A9F">
            <w:pPr>
              <w:pStyle w:val="Heading4"/>
              <w:rPr>
                <w:sz w:val="24"/>
              </w:rPr>
            </w:pPr>
            <w:r w:rsidRPr="0067373A">
              <w:rPr>
                <w:sz w:val="24"/>
              </w:rPr>
              <w:t>STORE MANAGER, MONEY MAN PAWN, SUMMERVILLE, SC</w:t>
            </w:r>
          </w:p>
          <w:p w14:paraId="17267479" w14:textId="24CFD867" w:rsidR="006A0A9F" w:rsidRPr="0067373A" w:rsidRDefault="006A0A9F" w:rsidP="006A0A9F">
            <w:pPr>
              <w:pStyle w:val="Heading5"/>
              <w:rPr>
                <w:sz w:val="24"/>
              </w:rPr>
            </w:pPr>
            <w:r w:rsidRPr="0067373A">
              <w:rPr>
                <w:sz w:val="24"/>
              </w:rPr>
              <w:t>NOV 2006- MAY 2009</w:t>
            </w:r>
          </w:p>
          <w:p w14:paraId="54ADA83B" w14:textId="71701862" w:rsidR="006A0A9F" w:rsidRDefault="006A0A9F" w:rsidP="006A0A9F">
            <w:r>
              <w:t xml:space="preserve">Responsible for training new hires, </w:t>
            </w:r>
            <w:r>
              <w:t>managing</w:t>
            </w:r>
            <w:r>
              <w:t xml:space="preserve"> payroll budget, researching items and qualifying loans on said items.</w:t>
            </w:r>
          </w:p>
          <w:p w14:paraId="48ABEFEC" w14:textId="54D2D786" w:rsidR="006A0A9F" w:rsidRPr="0067373A" w:rsidRDefault="006A0A9F" w:rsidP="006A0A9F">
            <w:pPr>
              <w:pStyle w:val="Heading4"/>
              <w:rPr>
                <w:sz w:val="24"/>
              </w:rPr>
            </w:pPr>
            <w:r w:rsidRPr="0067373A">
              <w:rPr>
                <w:sz w:val="24"/>
              </w:rPr>
              <w:t>LEAD ELECTRICIAN, ELITE ELECTRIC CO., SUMMERVILLE, SC</w:t>
            </w:r>
          </w:p>
          <w:p w14:paraId="37A3205F" w14:textId="59C53C6A" w:rsidR="006A0A9F" w:rsidRPr="0067373A" w:rsidRDefault="006A0A9F" w:rsidP="006A0A9F">
            <w:pPr>
              <w:pStyle w:val="Heading5"/>
              <w:rPr>
                <w:sz w:val="24"/>
              </w:rPr>
            </w:pPr>
            <w:r w:rsidRPr="0067373A">
              <w:rPr>
                <w:sz w:val="24"/>
              </w:rPr>
              <w:t>APRIL 1999 – NOV 2006</w:t>
            </w:r>
          </w:p>
          <w:p w14:paraId="7EAB9143" w14:textId="10E6DC89" w:rsidR="006A0A9F" w:rsidRPr="006A0A9F" w:rsidRDefault="006A0A9F" w:rsidP="006A0A9F">
            <w:pPr>
              <w:rPr>
                <w:lang w:eastAsia="ja-JP"/>
              </w:rPr>
            </w:pPr>
            <w:r>
              <w:t>Purchased</w:t>
            </w:r>
            <w:r>
              <w:t xml:space="preserve"> materials for jobs, </w:t>
            </w:r>
            <w:r>
              <w:t>supervised</w:t>
            </w:r>
            <w:r>
              <w:t xml:space="preserve"> training of new hires, assigned tasks for workers, kept track of total man hours for job.</w:t>
            </w:r>
          </w:p>
          <w:p w14:paraId="4CCA337A" w14:textId="77777777" w:rsidR="00410939" w:rsidRPr="00D13C88" w:rsidRDefault="00556812" w:rsidP="00D13C88">
            <w:pPr>
              <w:pStyle w:val="Heading3"/>
            </w:pPr>
            <w:sdt>
              <w:sdtPr>
                <w:id w:val="-1958010798"/>
                <w:placeholder>
                  <w:docPart w:val="EA87522DA7364B8F904E3068CABF35B9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0425A1E5" w14:textId="182700C5" w:rsidR="00410939" w:rsidRPr="00102847" w:rsidRDefault="006A0A9F" w:rsidP="00102847">
            <w:pPr>
              <w:pStyle w:val="Heading4"/>
            </w:pPr>
            <w:r>
              <w:t>FRONT-END WEB DEVELOPEMENT</w:t>
            </w:r>
          </w:p>
          <w:p w14:paraId="457A46DA" w14:textId="77777777" w:rsidR="006A0A9F" w:rsidRDefault="006A0A9F" w:rsidP="00102847">
            <w:pPr>
              <w:pStyle w:val="University"/>
            </w:pPr>
            <w:r>
              <w:t xml:space="preserve">KENZIE ACADEMY, INDIANAPOLIS IN </w:t>
            </w:r>
          </w:p>
          <w:p w14:paraId="6FF22DBB" w14:textId="7EFCE2C5" w:rsidR="00410939" w:rsidRPr="00102847" w:rsidRDefault="006A0A9F" w:rsidP="00102847">
            <w:pPr>
              <w:pStyle w:val="University"/>
            </w:pPr>
            <w:r>
              <w:t>APRIL 2021</w:t>
            </w:r>
            <w:r w:rsidR="00410939" w:rsidRPr="00102847">
              <w:t xml:space="preserve"> </w:t>
            </w:r>
          </w:p>
          <w:p w14:paraId="61570302" w14:textId="3F0972BA" w:rsidR="00410939" w:rsidRPr="00D13C88" w:rsidRDefault="006A0A9F" w:rsidP="00D13C88">
            <w:pPr>
              <w:pStyle w:val="Heading3"/>
            </w:pPr>
            <w:r>
              <w:t>LANGUAGES, OTHER SKILLS</w:t>
            </w:r>
            <w:r w:rsidR="00410939" w:rsidRPr="00102847">
              <w:t xml:space="preserve"> </w:t>
            </w:r>
          </w:p>
          <w:p w14:paraId="621B4D39" w14:textId="2CA37D3E" w:rsidR="00410939" w:rsidRPr="006272F5" w:rsidRDefault="006A0A9F" w:rsidP="00102847">
            <w:r>
              <w:t xml:space="preserve">HTML, CSS, JavaScript, React, Express, </w:t>
            </w:r>
            <w:proofErr w:type="spellStart"/>
            <w:r>
              <w:t>Zustand</w:t>
            </w:r>
            <w:proofErr w:type="spellEnd"/>
            <w:r>
              <w:t xml:space="preserve">, Bootstrap, MongoDB, APIs, Git, Data Structures, Deployment, RESTful APIs, </w:t>
            </w:r>
            <w:r w:rsidR="00410939">
              <w:t xml:space="preserve"> </w:t>
            </w:r>
          </w:p>
        </w:tc>
      </w:tr>
      <w:tr w:rsidR="00410939" w14:paraId="2A46BD33" w14:textId="77777777" w:rsidTr="00410939">
        <w:trPr>
          <w:trHeight w:val="1142"/>
        </w:trPr>
        <w:tc>
          <w:tcPr>
            <w:tcW w:w="3600" w:type="dxa"/>
            <w:tcBorders>
              <w:top w:val="single" w:sz="18" w:space="0" w:color="864A04" w:themeColor="accent1" w:themeShade="80"/>
              <w:bottom w:val="single" w:sz="18" w:space="0" w:color="864A04" w:themeColor="accent1" w:themeShade="80"/>
            </w:tcBorders>
            <w:vAlign w:val="center"/>
          </w:tcPr>
          <w:p w14:paraId="0C435E75" w14:textId="77777777" w:rsidR="00410939" w:rsidRDefault="00EC57AF" w:rsidP="00EC57AF">
            <w:pPr>
              <w:pStyle w:val="Title"/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michael</w:t>
            </w:r>
          </w:p>
          <w:p w14:paraId="45203FDA" w14:textId="77777777" w:rsidR="00EC57AF" w:rsidRDefault="00EC57AF" w:rsidP="00EC57AF">
            <w:pPr>
              <w:pStyle w:val="Title"/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brian</w:t>
            </w:r>
          </w:p>
          <w:p w14:paraId="7843E7F7" w14:textId="77777777" w:rsidR="00EC57AF" w:rsidRDefault="00EC57AF" w:rsidP="00EC57AF">
            <w:pPr>
              <w:pStyle w:val="Title"/>
              <w:rPr>
                <w:noProof/>
                <w:sz w:val="48"/>
                <w:szCs w:val="48"/>
              </w:rPr>
            </w:pPr>
            <w:r>
              <w:rPr>
                <w:noProof/>
                <w:sz w:val="48"/>
                <w:szCs w:val="48"/>
              </w:rPr>
              <w:t>ward</w:t>
            </w:r>
          </w:p>
          <w:p w14:paraId="715819AD" w14:textId="77777777" w:rsidR="00EC57AF" w:rsidRDefault="00EC57AF" w:rsidP="00EC57AF">
            <w:pPr>
              <w:pStyle w:val="University"/>
              <w:rPr>
                <w:noProof/>
                <w:sz w:val="32"/>
                <w:szCs w:val="32"/>
              </w:rPr>
            </w:pPr>
            <w:r w:rsidRPr="00EC57AF">
              <w:rPr>
                <w:noProof/>
                <w:sz w:val="32"/>
                <w:szCs w:val="32"/>
              </w:rPr>
              <w:t>front-end developer</w:t>
            </w:r>
          </w:p>
          <w:p w14:paraId="455763DF" w14:textId="3057AC3A" w:rsidR="00EC57AF" w:rsidRPr="00EC57AF" w:rsidRDefault="00EC57AF" w:rsidP="00EC57AF">
            <w:pPr>
              <w:pStyle w:val="University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react/js</w:t>
            </w:r>
          </w:p>
        </w:tc>
        <w:tc>
          <w:tcPr>
            <w:tcW w:w="6659" w:type="dxa"/>
            <w:vMerge/>
          </w:tcPr>
          <w:p w14:paraId="449F31CF" w14:textId="77777777" w:rsidR="00410939" w:rsidRDefault="00410939" w:rsidP="00A64095">
            <w:pPr>
              <w:pStyle w:val="Heading3"/>
            </w:pPr>
          </w:p>
        </w:tc>
      </w:tr>
      <w:tr w:rsidR="00410939" w14:paraId="28C228B4" w14:textId="77777777" w:rsidTr="00410939">
        <w:tc>
          <w:tcPr>
            <w:tcW w:w="3600" w:type="dxa"/>
            <w:tcBorders>
              <w:top w:val="single" w:sz="6" w:space="0" w:color="864A04" w:themeColor="accent1" w:themeShade="80"/>
            </w:tcBorders>
          </w:tcPr>
          <w:p w14:paraId="7FF33F9D" w14:textId="77777777" w:rsidR="00410939" w:rsidRPr="00EC57AF" w:rsidRDefault="00556812" w:rsidP="00796286">
            <w:pPr>
              <w:pStyle w:val="Heading1"/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830714226"/>
                <w:placeholder>
                  <w:docPart w:val="F462605976B64BE19E83930D97432C09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EC57AF">
                  <w:rPr>
                    <w:rStyle w:val="PlaceholderText"/>
                    <w:i/>
                    <w:iCs/>
                    <w:color w:val="864A04" w:themeColor="accent1" w:themeShade="80"/>
                  </w:rPr>
                  <w:t>PROFILE</w:t>
                </w:r>
              </w:sdtContent>
            </w:sdt>
            <w:r w:rsidR="00410939" w:rsidRPr="00EC57AF">
              <w:rPr>
                <w:i/>
                <w:iCs/>
              </w:rPr>
              <w:t xml:space="preserve"> </w:t>
            </w:r>
          </w:p>
          <w:p w14:paraId="31DC7913" w14:textId="496DA15D" w:rsidR="00410939" w:rsidRPr="00EC57AF" w:rsidRDefault="00EC57AF" w:rsidP="00796286">
            <w:pPr>
              <w:pStyle w:val="ContactInfo"/>
              <w:rPr>
                <w:i/>
                <w:iCs/>
              </w:rPr>
            </w:pPr>
            <w:r>
              <w:t>I have a very mixed background when it comes to my job experience, but every job I had I received promotions and ended up taking on a leadership role. I have always taken pride in my work, and for the first time in my life I feel I am where I belong with coding.</w:t>
            </w:r>
            <w:r w:rsidR="00410939" w:rsidRPr="00EC57AF">
              <w:rPr>
                <w:i/>
                <w:iCs/>
              </w:rPr>
              <w:t xml:space="preserve"> </w:t>
            </w:r>
          </w:p>
          <w:p w14:paraId="721D9E4C" w14:textId="1DBAE068" w:rsidR="00410939" w:rsidRDefault="00556812" w:rsidP="00796286">
            <w:pPr>
              <w:pStyle w:val="Heading2"/>
              <w:rPr>
                <w:i/>
                <w:iCs/>
              </w:rPr>
            </w:pPr>
            <w:sdt>
              <w:sdtPr>
                <w:rPr>
                  <w:i/>
                  <w:iCs/>
                </w:rPr>
                <w:id w:val="-328447821"/>
                <w:placeholder>
                  <w:docPart w:val="6E1DA64F70A14566BF9EAB5D87562D39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EC57AF">
                  <w:rPr>
                    <w:rStyle w:val="PlaceholderText"/>
                    <w:i/>
                    <w:iCs/>
                    <w:color w:val="864A04" w:themeColor="accent1" w:themeShade="80"/>
                  </w:rPr>
                  <w:t>CONTACT</w:t>
                </w:r>
              </w:sdtContent>
            </w:sdt>
            <w:r w:rsidR="00410939" w:rsidRPr="00EC57AF">
              <w:rPr>
                <w:i/>
                <w:iCs/>
              </w:rPr>
              <w:t xml:space="preserve"> </w:t>
            </w:r>
          </w:p>
          <w:p w14:paraId="253FC4FB" w14:textId="43FD3F83" w:rsidR="00EC57AF" w:rsidRPr="00EC57AF" w:rsidRDefault="00EC57AF" w:rsidP="00796286">
            <w:pPr>
              <w:pStyle w:val="Heading2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email</w:t>
            </w:r>
          </w:p>
          <w:p w14:paraId="005A6EE2" w14:textId="5CAFBCCB" w:rsidR="00EC57AF" w:rsidRDefault="00EC57AF" w:rsidP="00EC57AF">
            <w:pPr>
              <w:pStyle w:val="ContactInfo"/>
            </w:pPr>
            <w:r>
              <w:t xml:space="preserve">thewardbunch@gmail.com </w:t>
            </w:r>
          </w:p>
          <w:p w14:paraId="5CEAA2E4" w14:textId="4D6942D3" w:rsidR="00EC57AF" w:rsidRPr="00EC57AF" w:rsidRDefault="00EC57AF" w:rsidP="00EC57AF">
            <w:pPr>
              <w:pStyle w:val="Heading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linkedin</w:t>
            </w:r>
          </w:p>
          <w:p w14:paraId="0A40D27E" w14:textId="170A3370" w:rsidR="00EC57AF" w:rsidRDefault="00EC57AF" w:rsidP="00796286">
            <w:pPr>
              <w:pStyle w:val="ContactInfo"/>
            </w:pPr>
            <w:hyperlink r:id="rId11" w:history="1">
              <w:r w:rsidRPr="00E828BA">
                <w:rPr>
                  <w:rStyle w:val="Hyperlink"/>
                </w:rPr>
                <w:t>https://tinyurl.com/w3tp4naw</w:t>
              </w:r>
            </w:hyperlink>
          </w:p>
          <w:p w14:paraId="4E6DA958" w14:textId="5162D6E0" w:rsidR="00EC57AF" w:rsidRPr="00EC57AF" w:rsidRDefault="00EC57AF" w:rsidP="00EC57AF">
            <w:pPr>
              <w:pStyle w:val="Heading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phone/city/state</w:t>
            </w:r>
          </w:p>
          <w:p w14:paraId="67F02EB4" w14:textId="77777777" w:rsidR="00EC57AF" w:rsidRDefault="00EC57AF" w:rsidP="00796286">
            <w:pPr>
              <w:pStyle w:val="ContactInfo"/>
            </w:pPr>
            <w:r>
              <w:t>(843) 214-3314</w:t>
            </w:r>
          </w:p>
          <w:p w14:paraId="57154395" w14:textId="57DA2CA9" w:rsidR="00410939" w:rsidRPr="00EC57AF" w:rsidRDefault="00EC57AF" w:rsidP="00796286">
            <w:pPr>
              <w:pStyle w:val="ContactInfo"/>
              <w:rPr>
                <w:i/>
                <w:iCs/>
              </w:rPr>
            </w:pPr>
            <w:r>
              <w:t xml:space="preserve"> Bonneau, SC 29431</w:t>
            </w:r>
            <w:r w:rsidR="00410939" w:rsidRPr="00EC57AF">
              <w:rPr>
                <w:i/>
                <w:iCs/>
              </w:rPr>
              <w:t xml:space="preserve"> </w:t>
            </w:r>
          </w:p>
          <w:p w14:paraId="3F0C4D0D" w14:textId="5CEB45B8" w:rsidR="00410939" w:rsidRPr="00EC57AF" w:rsidRDefault="00410939" w:rsidP="00796286">
            <w:pPr>
              <w:pStyle w:val="ContactInfo"/>
              <w:rPr>
                <w:i/>
                <w:iCs/>
              </w:rPr>
            </w:pPr>
            <w:r w:rsidRPr="00EC57AF">
              <w:rPr>
                <w:i/>
                <w:iCs/>
              </w:rPr>
              <w:t xml:space="preserve"> </w:t>
            </w:r>
          </w:p>
        </w:tc>
        <w:tc>
          <w:tcPr>
            <w:tcW w:w="6659" w:type="dxa"/>
            <w:vMerge/>
          </w:tcPr>
          <w:p w14:paraId="55F4BB4C" w14:textId="77777777" w:rsidR="00410939" w:rsidRDefault="00410939" w:rsidP="00D4187F">
            <w:pPr>
              <w:spacing w:after="0" w:line="240" w:lineRule="auto"/>
              <w:contextualSpacing/>
            </w:pPr>
          </w:p>
        </w:tc>
      </w:tr>
    </w:tbl>
    <w:p w14:paraId="3BA04FEB" w14:textId="77777777" w:rsidR="00D70063" w:rsidRPr="00796286" w:rsidRDefault="00D70063" w:rsidP="00D4187F">
      <w:pPr>
        <w:spacing w:after="0" w:line="240" w:lineRule="auto"/>
        <w:contextualSpacing/>
        <w:rPr>
          <w:sz w:val="16"/>
          <w:szCs w:val="16"/>
        </w:rPr>
      </w:pPr>
    </w:p>
    <w:sectPr w:rsidR="00D70063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6775" w14:textId="77777777" w:rsidR="00556812" w:rsidRDefault="00556812" w:rsidP="00187B92">
      <w:pPr>
        <w:spacing w:after="0" w:line="240" w:lineRule="auto"/>
      </w:pPr>
      <w:r>
        <w:separator/>
      </w:r>
    </w:p>
  </w:endnote>
  <w:endnote w:type="continuationSeparator" w:id="0">
    <w:p w14:paraId="7A5D747C" w14:textId="77777777" w:rsidR="00556812" w:rsidRDefault="00556812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1A5D" w14:textId="77777777" w:rsidR="00556812" w:rsidRDefault="00556812" w:rsidP="00187B92">
      <w:pPr>
        <w:spacing w:after="0" w:line="240" w:lineRule="auto"/>
      </w:pPr>
      <w:r>
        <w:separator/>
      </w:r>
    </w:p>
  </w:footnote>
  <w:footnote w:type="continuationSeparator" w:id="0">
    <w:p w14:paraId="7A946553" w14:textId="77777777" w:rsidR="00556812" w:rsidRDefault="00556812" w:rsidP="00187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AF"/>
    <w:rsid w:val="00102847"/>
    <w:rsid w:val="001340F5"/>
    <w:rsid w:val="00157B6F"/>
    <w:rsid w:val="00187B92"/>
    <w:rsid w:val="001D50AB"/>
    <w:rsid w:val="00293B83"/>
    <w:rsid w:val="002C0739"/>
    <w:rsid w:val="0039505A"/>
    <w:rsid w:val="00410939"/>
    <w:rsid w:val="00431971"/>
    <w:rsid w:val="0044748F"/>
    <w:rsid w:val="00486E5D"/>
    <w:rsid w:val="00556717"/>
    <w:rsid w:val="00556812"/>
    <w:rsid w:val="00581FC8"/>
    <w:rsid w:val="005F41D0"/>
    <w:rsid w:val="00614B25"/>
    <w:rsid w:val="006272F5"/>
    <w:rsid w:val="0067373A"/>
    <w:rsid w:val="006A0A9F"/>
    <w:rsid w:val="006A3CE7"/>
    <w:rsid w:val="006B6D95"/>
    <w:rsid w:val="00761BB8"/>
    <w:rsid w:val="00796286"/>
    <w:rsid w:val="008C33FB"/>
    <w:rsid w:val="00952ECD"/>
    <w:rsid w:val="00A64095"/>
    <w:rsid w:val="00A903B0"/>
    <w:rsid w:val="00AF7BCF"/>
    <w:rsid w:val="00B31A51"/>
    <w:rsid w:val="00B52BFE"/>
    <w:rsid w:val="00C233CA"/>
    <w:rsid w:val="00D13C88"/>
    <w:rsid w:val="00D1599B"/>
    <w:rsid w:val="00D4187F"/>
    <w:rsid w:val="00D460EA"/>
    <w:rsid w:val="00D70063"/>
    <w:rsid w:val="00DB1846"/>
    <w:rsid w:val="00E9194E"/>
    <w:rsid w:val="00EA0BE6"/>
    <w:rsid w:val="00EC57AF"/>
    <w:rsid w:val="00F24F1D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84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inyurl.com/w3tp4naw" TargetMode="Externa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B\tf88937890_win3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3A906486AA48D89AC63C26411E6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3E2FD-9CE0-480A-912D-1BC64A76B091}"/>
      </w:docPartPr>
      <w:docPartBody>
        <w:p w:rsidR="00000000" w:rsidRDefault="00494568">
          <w:pPr>
            <w:pStyle w:val="003A906486AA48D89AC63C26411E69AF"/>
          </w:pPr>
          <w:r w:rsidRPr="00A64095">
            <w:t>Experience</w:t>
          </w:r>
        </w:p>
      </w:docPartBody>
    </w:docPart>
    <w:docPart>
      <w:docPartPr>
        <w:name w:val="EA87522DA7364B8F904E3068CABF3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08D2A-DCE8-479F-81A9-73717A62DD5B}"/>
      </w:docPartPr>
      <w:docPartBody>
        <w:p w:rsidR="00000000" w:rsidRDefault="00494568">
          <w:pPr>
            <w:pStyle w:val="EA87522DA7364B8F904E3068CABF35B9"/>
          </w:pPr>
          <w:r w:rsidRPr="00102847">
            <w:t>EDUC</w:t>
          </w:r>
          <w:r w:rsidRPr="00102847">
            <w:t>ATION</w:t>
          </w:r>
        </w:p>
      </w:docPartBody>
    </w:docPart>
    <w:docPart>
      <w:docPartPr>
        <w:name w:val="F462605976B64BE19E83930D97432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29F53-8480-4A1C-BA27-37D8EA9C86ED}"/>
      </w:docPartPr>
      <w:docPartBody>
        <w:p w:rsidR="00000000" w:rsidRDefault="00494568">
          <w:pPr>
            <w:pStyle w:val="F462605976B64BE19E83930D97432C09"/>
          </w:pPr>
          <w:r w:rsidRPr="00796286">
            <w:rPr>
              <w:rStyle w:val="PlaceholderText"/>
              <w:color w:val="1F3864" w:themeColor="accent1" w:themeShade="80"/>
            </w:rPr>
            <w:t>PROFILE</w:t>
          </w:r>
        </w:p>
      </w:docPartBody>
    </w:docPart>
    <w:docPart>
      <w:docPartPr>
        <w:name w:val="6E1DA64F70A14566BF9EAB5D87562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B7F4C-6F6C-41A8-9DAE-15C2BA1D7E0C}"/>
      </w:docPartPr>
      <w:docPartBody>
        <w:p w:rsidR="00000000" w:rsidRDefault="00494568">
          <w:pPr>
            <w:pStyle w:val="6E1DA64F70A14566BF9EAB5D87562D39"/>
          </w:pPr>
          <w:r w:rsidRPr="00796286">
            <w:rPr>
              <w:rStyle w:val="PlaceholderText"/>
              <w:color w:val="1F3864" w:themeColor="accent1" w:themeShade="80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68"/>
    <w:rsid w:val="0049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A906486AA48D89AC63C26411E69AF">
    <w:name w:val="003A906486AA48D89AC63C26411E69AF"/>
  </w:style>
  <w:style w:type="paragraph" w:customStyle="1" w:styleId="2CA3837106654F59B2CC67D8C42ACCBB">
    <w:name w:val="2CA3837106654F59B2CC67D8C42ACCBB"/>
  </w:style>
  <w:style w:type="paragraph" w:customStyle="1" w:styleId="C6733517DE1A498986AB1AA3C60C838B">
    <w:name w:val="C6733517DE1A498986AB1AA3C60C838B"/>
  </w:style>
  <w:style w:type="paragraph" w:customStyle="1" w:styleId="5D0947B73F8746D7B9AE19FC74BD6BBE">
    <w:name w:val="5D0947B73F8746D7B9AE19FC74BD6BBE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34892C5B30A1463BB84FB893531E8226">
    <w:name w:val="34892C5B30A1463BB84FB893531E8226"/>
  </w:style>
  <w:style w:type="paragraph" w:customStyle="1" w:styleId="497E9A71634249BBB61E2812BABACE4A">
    <w:name w:val="497E9A71634249BBB61E2812BABACE4A"/>
  </w:style>
  <w:style w:type="paragraph" w:customStyle="1" w:styleId="FEF0E076361340C5B16C1C1D6574B2A5">
    <w:name w:val="FEF0E076361340C5B16C1C1D6574B2A5"/>
  </w:style>
  <w:style w:type="paragraph" w:customStyle="1" w:styleId="EA87522DA7364B8F904E3068CABF35B9">
    <w:name w:val="EA87522DA7364B8F904E3068CABF35B9"/>
  </w:style>
  <w:style w:type="paragraph" w:customStyle="1" w:styleId="C2713D000D004F8CBED7FE463A87AEA0">
    <w:name w:val="C2713D000D004F8CBED7FE463A87AEA0"/>
  </w:style>
  <w:style w:type="paragraph" w:customStyle="1" w:styleId="F20F9099C26C474E8C6731E8543A33DE">
    <w:name w:val="F20F9099C26C474E8C6731E8543A33DE"/>
  </w:style>
  <w:style w:type="paragraph" w:customStyle="1" w:styleId="39FDD7C9BAD24025A274CE2F0C1C1600">
    <w:name w:val="39FDD7C9BAD24025A274CE2F0C1C1600"/>
  </w:style>
  <w:style w:type="paragraph" w:customStyle="1" w:styleId="A1A4043D588F4E34A57272E9D8C45604">
    <w:name w:val="A1A4043D588F4E34A57272E9D8C45604"/>
  </w:style>
  <w:style w:type="paragraph" w:customStyle="1" w:styleId="F06FCA7B3CC24832A70D978AD5132578">
    <w:name w:val="F06FCA7B3CC24832A70D978AD5132578"/>
  </w:style>
  <w:style w:type="paragraph" w:customStyle="1" w:styleId="5CE918C09B4D4D9780EBD8ACB77BA5F9">
    <w:name w:val="5CE918C09B4D4D9780EBD8ACB77BA5F9"/>
  </w:style>
  <w:style w:type="paragraph" w:customStyle="1" w:styleId="D959187BB7294054818277D8BAD486E6">
    <w:name w:val="D959187BB7294054818277D8BAD486E6"/>
  </w:style>
  <w:style w:type="paragraph" w:customStyle="1" w:styleId="BFDA1AFC95BA4E46A16AAC3CB6AE269D">
    <w:name w:val="BFDA1AFC95BA4E46A16AAC3CB6AE269D"/>
  </w:style>
  <w:style w:type="paragraph" w:customStyle="1" w:styleId="93B8D1BD078A42EAAAFC3DDC1646E063">
    <w:name w:val="93B8D1BD078A42EAAAFC3DDC1646E063"/>
  </w:style>
  <w:style w:type="paragraph" w:customStyle="1" w:styleId="F483747FC6C8401693233F79B485572A">
    <w:name w:val="F483747FC6C8401693233F79B485572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824A2C68C924288A0FCA7E556FB3D8A">
    <w:name w:val="1824A2C68C924288A0FCA7E556FB3D8A"/>
  </w:style>
  <w:style w:type="paragraph" w:customStyle="1" w:styleId="F462605976B64BE19E83930D97432C09">
    <w:name w:val="F462605976B64BE19E83930D97432C09"/>
  </w:style>
  <w:style w:type="paragraph" w:customStyle="1" w:styleId="C4CA451F76E64C159DA08E2F21A013BC">
    <w:name w:val="C4CA451F76E64C159DA08E2F21A013BC"/>
  </w:style>
  <w:style w:type="paragraph" w:customStyle="1" w:styleId="6E1DA64F70A14566BF9EAB5D87562D39">
    <w:name w:val="6E1DA64F70A14566BF9EAB5D87562D39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05FBE9CCD5EA4AA584AB5295D9AD42DF">
    <w:name w:val="05FBE9CCD5EA4AA584AB5295D9AD42DF"/>
  </w:style>
  <w:style w:type="paragraph" w:customStyle="1" w:styleId="D148D04B7ABD4D96B49E0D9E720A16FF">
    <w:name w:val="D148D04B7ABD4D96B49E0D9E720A16FF"/>
  </w:style>
  <w:style w:type="paragraph" w:customStyle="1" w:styleId="5C60609EB09A40A6B61EC38BCAC9D8F1">
    <w:name w:val="5C60609EB09A40A6B61EC38BCAC9D8F1"/>
  </w:style>
  <w:style w:type="paragraph" w:customStyle="1" w:styleId="5FC4B668C7BE40F09369E6057BC4B067">
    <w:name w:val="5FC4B668C7BE40F09369E6057BC4B067"/>
  </w:style>
  <w:style w:type="paragraph" w:customStyle="1" w:styleId="747E7F5B46704578A86C4B5875207F1A">
    <w:name w:val="747E7F5B46704578A86C4B5875207F1A"/>
  </w:style>
  <w:style w:type="paragraph" w:customStyle="1" w:styleId="A008A20BB9B548819F4D6EDF77B18AEA">
    <w:name w:val="A008A20BB9B548819F4D6EDF77B18AEA"/>
  </w:style>
  <w:style w:type="paragraph" w:customStyle="1" w:styleId="B811B5DA2325439F9D7900C5B93D2696">
    <w:name w:val="B811B5DA2325439F9D7900C5B93D26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tf88937890_win32 (1).dotx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2021-05-12T21:08:00Z</dcterms:created>
  <dcterms:modified xsi:type="dcterms:W3CDTF">2021-05-12T21:33:00Z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